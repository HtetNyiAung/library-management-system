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FFCC" w14:textId="0F6868BF" w:rsidR="00771F16" w:rsidRDefault="00E75CCB">
      <w:pPr>
        <w:pStyle w:val="Title"/>
      </w:pPr>
      <w:r>
        <w:t>Project Documentation: Library Management System</w:t>
      </w:r>
    </w:p>
    <w:p w14:paraId="4EE62760" w14:textId="63A5DB35" w:rsidR="00771F16" w:rsidRDefault="00E75CCB">
      <w:pPr>
        <w:pStyle w:val="Heading1"/>
      </w:pPr>
      <w:r>
        <w:t>Project Overview</w:t>
      </w:r>
      <w:r>
        <w:tab/>
      </w:r>
    </w:p>
    <w:p w14:paraId="6DE5C9B8" w14:textId="1E1AEDF7" w:rsidR="000A0F9B" w:rsidRDefault="00E75CCB" w:rsidP="00E75CCB">
      <w:r>
        <w:t>The Library Management System is designed to manage and facilitate operations in a library, including user authentication, book searching, borrowing, and reservations. The system uses an API Gateway to handle requests from users and routes them to appropriate services for processing. It interacts with a database to perform CRUD operations and manage data.</w:t>
      </w:r>
    </w:p>
    <w:p w14:paraId="46E2106D" w14:textId="77777777" w:rsidR="00E75CCB" w:rsidRDefault="00E75CCB" w:rsidP="00E75CCB"/>
    <w:p w14:paraId="38EDE004" w14:textId="77777777" w:rsidR="00E75CCB" w:rsidRDefault="00E75CCB" w:rsidP="00E75CCB">
      <w:pPr>
        <w:pStyle w:val="Heading3"/>
      </w:pPr>
      <w:r>
        <w:rPr>
          <w:rStyle w:val="Strong"/>
          <w:b/>
          <w:bCs/>
        </w:rPr>
        <w:t>Key Components</w:t>
      </w:r>
    </w:p>
    <w:p w14:paraId="20282173" w14:textId="77777777" w:rsidR="00E75CCB" w:rsidRPr="00E75CCB" w:rsidRDefault="00E75CCB" w:rsidP="00E75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E75C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API Gateway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: The entry point for all API requests. It routes requests to the appropriate service and handles responses.</w:t>
      </w:r>
    </w:p>
    <w:p w14:paraId="3E9802E2" w14:textId="77777777" w:rsidR="00E75CCB" w:rsidRPr="00E75CCB" w:rsidRDefault="00E75CCB" w:rsidP="00E75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E75C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AuthService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: Handles user authentication, including validating credentials and issuing authentication tokens.</w:t>
      </w:r>
    </w:p>
    <w:p w14:paraId="68B3643A" w14:textId="17782DC7" w:rsidR="00E75CCB" w:rsidRPr="00E75CCB" w:rsidRDefault="00E75CCB" w:rsidP="00E75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E75C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BookService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: Manages book-related operations, such as searching for books.</w:t>
      </w:r>
    </w:p>
    <w:p w14:paraId="4518F3E4" w14:textId="77777777" w:rsidR="00E75CCB" w:rsidRPr="00E75CCB" w:rsidRDefault="00E75CCB" w:rsidP="00E75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E75C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BorrowingService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: Manages book borrowing operations, including updating book statuses.</w:t>
      </w:r>
    </w:p>
    <w:p w14:paraId="69513E1A" w14:textId="77777777" w:rsidR="00E75CCB" w:rsidRPr="00E75CCB" w:rsidRDefault="00E75CCB" w:rsidP="00E75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E75C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ReservationService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: Handles book reservation requests and updates reservation records.</w:t>
      </w:r>
    </w:p>
    <w:p w14:paraId="18B7BADE" w14:textId="6CC86833" w:rsidR="00E75CCB" w:rsidRDefault="00E75CCB" w:rsidP="00E75CCB">
      <w:pPr>
        <w:spacing w:before="100" w:beforeAutospacing="1" w:after="100" w:afterAutospacing="1" w:line="240" w:lineRule="auto"/>
      </w:pPr>
      <w:r w:rsidRPr="00E75CCB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E75C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Database</w:t>
      </w: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: Stores user data, book information, borrowing records, and reservations.</w:t>
      </w:r>
    </w:p>
    <w:p w14:paraId="463FA606" w14:textId="77777777" w:rsidR="00E75CCB" w:rsidRDefault="00E75CCB" w:rsidP="00E75CCB"/>
    <w:p w14:paraId="03EC6A49" w14:textId="15D7D44E" w:rsidR="00E75CCB" w:rsidRDefault="00E75CCB" w:rsidP="00E75CCB">
      <w:pPr>
        <w:pStyle w:val="Heading1"/>
      </w:pPr>
      <w:r>
        <w:t>System Flow</w:t>
      </w:r>
      <w:r>
        <w:tab/>
      </w:r>
    </w:p>
    <w:p w14:paraId="2E7DAF13" w14:textId="5A9F5703" w:rsidR="00E75CCB" w:rsidRDefault="00E75CCB" w:rsidP="00E75CCB">
      <w:pPr>
        <w:pStyle w:val="Heading3"/>
      </w:pPr>
      <w:r>
        <w:rPr>
          <w:rStyle w:val="Strong"/>
          <w:b/>
          <w:bCs/>
        </w:rPr>
        <w:t xml:space="preserve">1 </w:t>
      </w:r>
      <w:r>
        <w:rPr>
          <w:rStyle w:val="Strong"/>
          <w:b/>
          <w:bCs/>
        </w:rPr>
        <w:t>User Authentication</w:t>
      </w:r>
    </w:p>
    <w:p w14:paraId="26B23170" w14:textId="77777777" w:rsidR="00E75CCB" w:rsidRDefault="00E75CCB" w:rsidP="00E75C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sends login credentials (username and password) to the </w:t>
      </w:r>
      <w:r>
        <w:rPr>
          <w:rStyle w:val="Strong"/>
        </w:rPr>
        <w:t>API Gateway</w:t>
      </w:r>
      <w:r>
        <w:t>.</w:t>
      </w:r>
    </w:p>
    <w:p w14:paraId="1D1F5EBF" w14:textId="77777777" w:rsidR="00E75CCB" w:rsidRDefault="00E75CCB" w:rsidP="00E75C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forwards the credentials to the </w:t>
      </w:r>
      <w:r>
        <w:rPr>
          <w:rStyle w:val="Strong"/>
        </w:rPr>
        <w:t>AuthService</w:t>
      </w:r>
      <w:r>
        <w:t>.</w:t>
      </w:r>
    </w:p>
    <w:p w14:paraId="57827CAF" w14:textId="77777777" w:rsidR="00E75CCB" w:rsidRDefault="00E75CCB" w:rsidP="00E75C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AuthService</w:t>
      </w:r>
      <w:r>
        <w:t xml:space="preserve"> queries the </w:t>
      </w:r>
      <w:r>
        <w:rPr>
          <w:rStyle w:val="Strong"/>
        </w:rPr>
        <w:t>Database</w:t>
      </w:r>
      <w:r>
        <w:t xml:space="preserve"> to validate the credentials.</w:t>
      </w:r>
    </w:p>
    <w:p w14:paraId="43F6215D" w14:textId="77777777" w:rsidR="00E75CCB" w:rsidRDefault="00E75CCB" w:rsidP="00E75C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 returns user information to the </w:t>
      </w:r>
      <w:r>
        <w:rPr>
          <w:rStyle w:val="Strong"/>
        </w:rPr>
        <w:t>AuthService</w:t>
      </w:r>
      <w:r>
        <w:t>.</w:t>
      </w:r>
    </w:p>
    <w:p w14:paraId="546AB3D1" w14:textId="77777777" w:rsidR="00E75CCB" w:rsidRDefault="00E75CCB" w:rsidP="00E75C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AuthService</w:t>
      </w:r>
      <w:r>
        <w:t xml:space="preserve"> issues an authentication token and sends it back to the </w:t>
      </w:r>
      <w:r>
        <w:rPr>
          <w:rStyle w:val="Strong"/>
        </w:rPr>
        <w:t>API Gateway</w:t>
      </w:r>
      <w:r>
        <w:t>.</w:t>
      </w:r>
    </w:p>
    <w:p w14:paraId="1C813A43" w14:textId="77777777" w:rsidR="00E75CCB" w:rsidRDefault="00E75CCB" w:rsidP="00E75CC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returns the authentication token to the </w:t>
      </w:r>
      <w:r>
        <w:rPr>
          <w:rStyle w:val="Strong"/>
        </w:rPr>
        <w:t>User</w:t>
      </w:r>
      <w:r>
        <w:t>.</w:t>
      </w:r>
    </w:p>
    <w:p w14:paraId="533730FB" w14:textId="77777777" w:rsidR="00E75CCB" w:rsidRDefault="00E75CCB" w:rsidP="00E75CCB">
      <w:pPr>
        <w:pStyle w:val="Heading3"/>
      </w:pPr>
      <w:r>
        <w:rPr>
          <w:rStyle w:val="Strong"/>
          <w:b/>
          <w:bCs/>
        </w:rPr>
        <w:t>.2 Book Search</w:t>
      </w:r>
    </w:p>
    <w:p w14:paraId="075EDC3D" w14:textId="77777777" w:rsidR="00E75CCB" w:rsidRDefault="00E75CCB" w:rsidP="00E75C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sends a search request with the book title to the </w:t>
      </w:r>
      <w:r>
        <w:rPr>
          <w:rStyle w:val="Strong"/>
        </w:rPr>
        <w:t>API Gateway</w:t>
      </w:r>
      <w:r>
        <w:t>.</w:t>
      </w:r>
    </w:p>
    <w:p w14:paraId="5D33B579" w14:textId="77777777" w:rsidR="00E75CCB" w:rsidRDefault="00E75CCB" w:rsidP="00E75C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forwards the request to the </w:t>
      </w:r>
      <w:r>
        <w:rPr>
          <w:rStyle w:val="Strong"/>
        </w:rPr>
        <w:t>BookService</w:t>
      </w:r>
      <w:r>
        <w:t>.</w:t>
      </w:r>
    </w:p>
    <w:p w14:paraId="23C5CE55" w14:textId="77777777" w:rsidR="00E75CCB" w:rsidRDefault="00E75CCB" w:rsidP="00E75C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BookService</w:t>
      </w:r>
      <w:r>
        <w:t xml:space="preserve"> queries the </w:t>
      </w:r>
      <w:r>
        <w:rPr>
          <w:rStyle w:val="Strong"/>
        </w:rPr>
        <w:t>Database</w:t>
      </w:r>
      <w:r>
        <w:t xml:space="preserve"> for books matching the title.</w:t>
      </w:r>
    </w:p>
    <w:p w14:paraId="76895184" w14:textId="77777777" w:rsidR="00E75CCB" w:rsidRDefault="00E75CCB" w:rsidP="00E75C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 returns book information to the </w:t>
      </w:r>
      <w:r>
        <w:rPr>
          <w:rStyle w:val="Strong"/>
        </w:rPr>
        <w:t>BookService</w:t>
      </w:r>
      <w:r>
        <w:t>.</w:t>
      </w:r>
    </w:p>
    <w:p w14:paraId="0D092F77" w14:textId="77777777" w:rsidR="00E75CCB" w:rsidRDefault="00E75CCB" w:rsidP="00E75CC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BookService</w:t>
      </w:r>
      <w:r>
        <w:t xml:space="preserve"> sends the book information to the </w:t>
      </w:r>
      <w:r>
        <w:rPr>
          <w:rStyle w:val="Strong"/>
        </w:rPr>
        <w:t>API Gateway</w:t>
      </w:r>
      <w:r>
        <w:t>.</w:t>
      </w:r>
    </w:p>
    <w:p w14:paraId="194353AE" w14:textId="77777777" w:rsidR="00E75CCB" w:rsidRDefault="00E75CCB" w:rsidP="00E75CCB">
      <w:pPr>
        <w:spacing w:before="100" w:beforeAutospacing="1" w:after="100" w:afterAutospacing="1" w:line="240" w:lineRule="auto"/>
      </w:pPr>
    </w:p>
    <w:p w14:paraId="053D1843" w14:textId="77777777" w:rsidR="00E75CCB" w:rsidRDefault="00E75CCB" w:rsidP="00E75CCB">
      <w:pPr>
        <w:pStyle w:val="Heading3"/>
      </w:pPr>
      <w:r>
        <w:rPr>
          <w:rStyle w:val="Strong"/>
          <w:b/>
          <w:bCs/>
        </w:rPr>
        <w:t>3 Borrow Book</w:t>
      </w:r>
    </w:p>
    <w:p w14:paraId="13D88554" w14:textId="77777777" w:rsidR="00E75CCB" w:rsidRDefault="00E75CCB" w:rsidP="00E75C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requests to borrow a book by ID through the </w:t>
      </w:r>
      <w:r>
        <w:rPr>
          <w:rStyle w:val="Strong"/>
        </w:rPr>
        <w:t>API Gateway</w:t>
      </w:r>
      <w:r>
        <w:t>.</w:t>
      </w:r>
    </w:p>
    <w:p w14:paraId="747FA9D3" w14:textId="77777777" w:rsidR="00E75CCB" w:rsidRDefault="00E75CCB" w:rsidP="00E75C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forwards the request to the </w:t>
      </w:r>
      <w:r>
        <w:rPr>
          <w:rStyle w:val="Strong"/>
        </w:rPr>
        <w:t>BorrowingService</w:t>
      </w:r>
      <w:r>
        <w:t>.</w:t>
      </w:r>
    </w:p>
    <w:p w14:paraId="60A2FA56" w14:textId="77777777" w:rsidR="00E75CCB" w:rsidRDefault="00E75CCB" w:rsidP="00E75C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BorrowingService</w:t>
      </w:r>
      <w:r>
        <w:t xml:space="preserve"> updates the book status in the </w:t>
      </w:r>
      <w:r>
        <w:rPr>
          <w:rStyle w:val="Strong"/>
        </w:rPr>
        <w:t>Database</w:t>
      </w:r>
      <w:r>
        <w:t xml:space="preserve"> to "borrowed".</w:t>
      </w:r>
    </w:p>
    <w:p w14:paraId="676AAAA7" w14:textId="77777777" w:rsidR="00E75CCB" w:rsidRDefault="00E75CCB" w:rsidP="00E75C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 confirms the status update to the </w:t>
      </w:r>
      <w:r>
        <w:rPr>
          <w:rStyle w:val="Strong"/>
        </w:rPr>
        <w:t>BorrowingService</w:t>
      </w:r>
      <w:r>
        <w:t>.</w:t>
      </w:r>
    </w:p>
    <w:p w14:paraId="0221BAB7" w14:textId="77777777" w:rsidR="00E75CCB" w:rsidRDefault="00E75CCB" w:rsidP="00E75C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BorrowingService</w:t>
      </w:r>
      <w:r>
        <w:t xml:space="preserve"> sends a success message to the </w:t>
      </w:r>
      <w:r>
        <w:rPr>
          <w:rStyle w:val="Strong"/>
        </w:rPr>
        <w:t>API Gateway</w:t>
      </w:r>
      <w:r>
        <w:t>.</w:t>
      </w:r>
    </w:p>
    <w:p w14:paraId="3D52BE71" w14:textId="36B7140B" w:rsidR="00E75CCB" w:rsidRDefault="00E75CCB" w:rsidP="00E75CC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confirms the borrowing success to the </w:t>
      </w:r>
      <w:r>
        <w:rPr>
          <w:rStyle w:val="Strong"/>
        </w:rPr>
        <w:t>User</w:t>
      </w:r>
    </w:p>
    <w:p w14:paraId="3A02A8DB" w14:textId="77777777" w:rsidR="00E75CCB" w:rsidRDefault="00E75CCB" w:rsidP="00E75CCB">
      <w:pPr>
        <w:pStyle w:val="Heading3"/>
      </w:pPr>
      <w:r>
        <w:rPr>
          <w:rStyle w:val="Strong"/>
          <w:b/>
          <w:bCs/>
        </w:rPr>
        <w:t>4 Reserve Book</w:t>
      </w:r>
    </w:p>
    <w:p w14:paraId="1314A6F6" w14:textId="77777777" w:rsidR="00E75CCB" w:rsidRDefault="00E75CCB" w:rsidP="00E75C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requests to reserve a book by ID through the </w:t>
      </w:r>
      <w:r>
        <w:rPr>
          <w:rStyle w:val="Strong"/>
        </w:rPr>
        <w:t>API Gateway</w:t>
      </w:r>
      <w:r>
        <w:t>.</w:t>
      </w:r>
    </w:p>
    <w:p w14:paraId="1A55F732" w14:textId="77777777" w:rsidR="00E75CCB" w:rsidRDefault="00E75CCB" w:rsidP="00E75C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forwards the request to the </w:t>
      </w:r>
      <w:r>
        <w:rPr>
          <w:rStyle w:val="Strong"/>
        </w:rPr>
        <w:t>ReservationService</w:t>
      </w:r>
      <w:r>
        <w:t>.</w:t>
      </w:r>
    </w:p>
    <w:p w14:paraId="6EF90C1B" w14:textId="77777777" w:rsidR="00E75CCB" w:rsidRDefault="00E75CCB" w:rsidP="00E75C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ReservationService</w:t>
      </w:r>
      <w:r>
        <w:t xml:space="preserve"> creates a reservation record in the </w:t>
      </w:r>
      <w:r>
        <w:rPr>
          <w:rStyle w:val="Strong"/>
        </w:rPr>
        <w:t>Database</w:t>
      </w:r>
      <w:r>
        <w:t>.</w:t>
      </w:r>
    </w:p>
    <w:p w14:paraId="63526AEE" w14:textId="77777777" w:rsidR="00E75CCB" w:rsidRDefault="00E75CCB" w:rsidP="00E75C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 xml:space="preserve"> confirms the reservation creation to the </w:t>
      </w:r>
      <w:r>
        <w:rPr>
          <w:rStyle w:val="Strong"/>
        </w:rPr>
        <w:t>ReservationService</w:t>
      </w:r>
      <w:r>
        <w:t>.</w:t>
      </w:r>
    </w:p>
    <w:p w14:paraId="6BDD27DE" w14:textId="77777777" w:rsidR="00E75CCB" w:rsidRDefault="00E75CCB" w:rsidP="00E75C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ReservationService</w:t>
      </w:r>
      <w:r>
        <w:t xml:space="preserve"> sends a success message to the </w:t>
      </w:r>
      <w:r>
        <w:rPr>
          <w:rStyle w:val="Strong"/>
        </w:rPr>
        <w:t>API Gateway</w:t>
      </w:r>
      <w:r>
        <w:t>.</w:t>
      </w:r>
    </w:p>
    <w:p w14:paraId="1E4F4FB5" w14:textId="77777777" w:rsidR="00E75CCB" w:rsidRDefault="00E75CCB" w:rsidP="00E75CC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 confirms the reservation success to the </w:t>
      </w:r>
      <w:r>
        <w:rPr>
          <w:rStyle w:val="Strong"/>
        </w:rPr>
        <w:t>User</w:t>
      </w:r>
      <w:r>
        <w:t>.</w:t>
      </w:r>
    </w:p>
    <w:p w14:paraId="37BB76A5" w14:textId="77777777" w:rsidR="00E75CCB" w:rsidRDefault="00E75CCB" w:rsidP="00E75CCB">
      <w:pPr>
        <w:spacing w:before="100" w:beforeAutospacing="1" w:after="100" w:afterAutospacing="1" w:line="240" w:lineRule="auto"/>
      </w:pPr>
    </w:p>
    <w:p w14:paraId="7A9ABF44" w14:textId="0199F1AD" w:rsidR="00E75CCB" w:rsidRPr="00E75CCB" w:rsidRDefault="00E75CCB" w:rsidP="00E75CCB">
      <w:pPr>
        <w:pStyle w:val="Heading3"/>
        <w:rPr>
          <w:rFonts w:ascii="Times New Roman" w:eastAsia="Times New Roman" w:hAnsi="Times New Roman" w:cs="Times New Roman"/>
          <w:lang w:eastAsia="en-US"/>
        </w:rPr>
      </w:pP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 xml:space="preserve"> </w:t>
      </w:r>
      <w:r w:rsidRPr="00E75CCB">
        <w:rPr>
          <w:rFonts w:ascii="Times New Roman" w:eastAsia="Times New Roman" w:hAnsi="Times New Roman" w:cs="Times New Roman"/>
          <w:lang w:eastAsia="en-US"/>
        </w:rPr>
        <w:t>ERD (Entity-Relationship)</w:t>
      </w:r>
    </w:p>
    <w:p w14:paraId="640BC1F5" w14:textId="09D92589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User: Represents library users/admins.</w:t>
      </w:r>
    </w:p>
    <w:p w14:paraId="321CD2EF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Attributes: id, name, email, password, role (admin/user), created_at, updated_at.</w:t>
      </w:r>
    </w:p>
    <w:p w14:paraId="0B2170EB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</w:p>
    <w:p w14:paraId="01A42089" w14:textId="1080CC0A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Book: Represents the books in the library.</w:t>
      </w:r>
    </w:p>
    <w:p w14:paraId="02247531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Attributes: id, title, author, isbn, published_at, created_at, updated_at.</w:t>
      </w:r>
    </w:p>
    <w:p w14:paraId="4A094809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</w:p>
    <w:p w14:paraId="3EC9EC82" w14:textId="63830680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Category: Represents book categories.</w:t>
      </w:r>
    </w:p>
    <w:p w14:paraId="4DF033FA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Attributes: id, name, created_at, updated_at.</w:t>
      </w:r>
    </w:p>
    <w:p w14:paraId="0F3D2DA4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</w:p>
    <w:p w14:paraId="0B6EFED5" w14:textId="390CAC58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BookCopy: Represents different copies of the same book.</w:t>
      </w:r>
    </w:p>
    <w:p w14:paraId="3C32F377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lang w:eastAsia="en-US"/>
        </w:rPr>
      </w:pPr>
      <w:r w:rsidRPr="00E75CCB">
        <w:rPr>
          <w:rFonts w:asciiTheme="majorHAnsi" w:eastAsia="Times New Roman" w:hAnsiTheme="majorHAnsi" w:cs="Times New Roman"/>
          <w:lang w:eastAsia="en-US"/>
        </w:rPr>
        <w:t>Attributes: id, book_id, copy_number, status (available/borrowed), created_at, updated_at.</w:t>
      </w:r>
    </w:p>
    <w:p w14:paraId="17ED79BC" w14:textId="77777777" w:rsidR="00E75CCB" w:rsidRDefault="00E75CCB" w:rsidP="00E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D98E36B" w14:textId="5D22B7AE" w:rsidR="00E75CCB" w:rsidRDefault="00E75CCB" w:rsidP="00E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Borrowing: Tracks which user borrowed which book copy.Attributes: id, user_id, book_copy_id, borrowed_at, due_date, returned_at, created_at, updated_at.</w:t>
      </w:r>
    </w:p>
    <w:p w14:paraId="04F93419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D594F72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Reservation: Tracks user reservations of books.</w:t>
      </w:r>
    </w:p>
    <w:p w14:paraId="1152AFC1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75CCB">
        <w:rPr>
          <w:rFonts w:ascii="Times New Roman" w:eastAsia="Times New Roman" w:hAnsi="Times New Roman" w:cs="Times New Roman"/>
          <w:sz w:val="24"/>
          <w:szCs w:val="24"/>
          <w:lang w:eastAsia="en-US"/>
        </w:rPr>
        <w:t>Attributes: id, user_id, book_id, reserved_at, status (active/canceled), created_at, updated_at.</w:t>
      </w:r>
    </w:p>
    <w:p w14:paraId="2C2D4061" w14:textId="77777777" w:rsidR="00E75CCB" w:rsidRPr="00E75CCB" w:rsidRDefault="00E75CCB" w:rsidP="00E7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F0B84BB" w14:textId="08907352" w:rsidR="00E75CCB" w:rsidRPr="00E75CCB" w:rsidRDefault="0022205B" w:rsidP="0022205B">
      <w:pPr>
        <w:pStyle w:val="Heading3"/>
        <w:rPr>
          <w:rFonts w:ascii="Times New Roman" w:eastAsia="Times New Roman" w:hAnsi="Times New Roman" w:cs="Times New Roman"/>
          <w:lang w:eastAsia="en-US"/>
        </w:rPr>
      </w:pPr>
      <w:r>
        <w:rPr>
          <w:rStyle w:val="Strong"/>
          <w:b/>
          <w:bCs/>
        </w:rPr>
        <w:t>6</w:t>
      </w:r>
      <w:r w:rsidRPr="00E75CCB">
        <w:rPr>
          <w:rFonts w:ascii="Times New Roman" w:eastAsia="Times New Roman" w:hAnsi="Times New Roman" w:cs="Times New Roman"/>
          <w:lang w:eastAsia="en-US"/>
        </w:rPr>
        <w:t>)</w:t>
      </w:r>
      <w:r>
        <w:rPr>
          <w:rFonts w:ascii="Times New Roman" w:eastAsia="Times New Roman" w:hAnsi="Times New Roman" w:cs="Times New Roman"/>
          <w:lang w:eastAsia="en-US"/>
        </w:rPr>
        <w:t xml:space="preserve"> Sequence Diagram</w:t>
      </w:r>
      <w:r w:rsidRPr="0022205B">
        <w:rPr>
          <w:rFonts w:ascii="Times New Roman" w:eastAsia="Times New Roman" w:hAnsi="Times New Roman" w:cs="Times New Roman"/>
          <w:lang w:eastAsia="en-US"/>
        </w:rPr>
        <w:t xml:space="preserve"> </w:t>
      </w:r>
    </w:p>
    <w:p w14:paraId="122F3F4C" w14:textId="77777777" w:rsidR="00E75CCB" w:rsidRPr="00E75CCB" w:rsidRDefault="00E75CCB" w:rsidP="00E75CCB">
      <w:pPr>
        <w:pStyle w:val="ListParagraph"/>
      </w:pPr>
    </w:p>
    <w:p w14:paraId="42E9B203" w14:textId="1329E3FF" w:rsidR="00E75CCB" w:rsidRDefault="0022205B" w:rsidP="00E75CCB">
      <w:r>
        <w:rPr>
          <w:noProof/>
        </w:rPr>
        <w:drawing>
          <wp:inline distT="0" distB="0" distL="0" distR="0" wp14:anchorId="491C6D67" wp14:editId="73642A6B">
            <wp:extent cx="5943600" cy="5551805"/>
            <wp:effectExtent l="0" t="0" r="0" b="0"/>
            <wp:docPr id="9641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91472" name="Picture 964191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CCB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EE7A4" w14:textId="77777777" w:rsidR="00AF6516" w:rsidRDefault="00AF6516">
      <w:pPr>
        <w:spacing w:after="0" w:line="240" w:lineRule="auto"/>
      </w:pPr>
      <w:r>
        <w:separator/>
      </w:r>
    </w:p>
  </w:endnote>
  <w:endnote w:type="continuationSeparator" w:id="0">
    <w:p w14:paraId="202EB6B0" w14:textId="77777777" w:rsidR="00AF6516" w:rsidRDefault="00AF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9F361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50F70" w14:textId="77777777" w:rsidR="00AF6516" w:rsidRDefault="00AF6516">
      <w:pPr>
        <w:spacing w:after="0" w:line="240" w:lineRule="auto"/>
      </w:pPr>
      <w:r>
        <w:separator/>
      </w:r>
    </w:p>
  </w:footnote>
  <w:footnote w:type="continuationSeparator" w:id="0">
    <w:p w14:paraId="4D487E11" w14:textId="77777777" w:rsidR="00AF6516" w:rsidRDefault="00AF6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D5CD8"/>
    <w:multiLevelType w:val="multilevel"/>
    <w:tmpl w:val="2F56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F5091"/>
    <w:multiLevelType w:val="multilevel"/>
    <w:tmpl w:val="FE8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4736B"/>
    <w:multiLevelType w:val="multilevel"/>
    <w:tmpl w:val="6440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7118E"/>
    <w:multiLevelType w:val="multilevel"/>
    <w:tmpl w:val="2B00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16B60"/>
    <w:multiLevelType w:val="multilevel"/>
    <w:tmpl w:val="312E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10417"/>
    <w:multiLevelType w:val="hybridMultilevel"/>
    <w:tmpl w:val="0902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009B0"/>
    <w:multiLevelType w:val="multilevel"/>
    <w:tmpl w:val="A8D8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8" w15:restartNumberingAfterBreak="0">
    <w:nsid w:val="4BD72CFC"/>
    <w:multiLevelType w:val="multilevel"/>
    <w:tmpl w:val="EF7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0A6D18"/>
    <w:multiLevelType w:val="hybridMultilevel"/>
    <w:tmpl w:val="F9ACF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D0AA7"/>
    <w:multiLevelType w:val="multilevel"/>
    <w:tmpl w:val="94E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66400757">
    <w:abstractNumId w:val="20"/>
  </w:num>
  <w:num w:numId="2" w16cid:durableId="1882084238">
    <w:abstractNumId w:val="17"/>
  </w:num>
  <w:num w:numId="3" w16cid:durableId="12196541">
    <w:abstractNumId w:val="17"/>
  </w:num>
  <w:num w:numId="4" w16cid:durableId="964888260">
    <w:abstractNumId w:val="17"/>
  </w:num>
  <w:num w:numId="5" w16cid:durableId="1755013476">
    <w:abstractNumId w:val="17"/>
  </w:num>
  <w:num w:numId="6" w16cid:durableId="1706708466">
    <w:abstractNumId w:val="17"/>
  </w:num>
  <w:num w:numId="7" w16cid:durableId="462967439">
    <w:abstractNumId w:val="17"/>
  </w:num>
  <w:num w:numId="8" w16cid:durableId="1531408981">
    <w:abstractNumId w:val="17"/>
  </w:num>
  <w:num w:numId="9" w16cid:durableId="319777933">
    <w:abstractNumId w:val="17"/>
  </w:num>
  <w:num w:numId="10" w16cid:durableId="924798009">
    <w:abstractNumId w:val="17"/>
  </w:num>
  <w:num w:numId="11" w16cid:durableId="243105186">
    <w:abstractNumId w:val="17"/>
  </w:num>
  <w:num w:numId="12" w16cid:durableId="300038321">
    <w:abstractNumId w:val="17"/>
  </w:num>
  <w:num w:numId="13" w16cid:durableId="538737445">
    <w:abstractNumId w:val="22"/>
  </w:num>
  <w:num w:numId="14" w16cid:durableId="504249988">
    <w:abstractNumId w:val="21"/>
  </w:num>
  <w:num w:numId="15" w16cid:durableId="2010130059">
    <w:abstractNumId w:val="25"/>
  </w:num>
  <w:num w:numId="16" w16cid:durableId="1122650958">
    <w:abstractNumId w:val="19"/>
  </w:num>
  <w:num w:numId="17" w16cid:durableId="1963801184">
    <w:abstractNumId w:val="9"/>
  </w:num>
  <w:num w:numId="18" w16cid:durableId="1431268817">
    <w:abstractNumId w:val="7"/>
  </w:num>
  <w:num w:numId="19" w16cid:durableId="1774858962">
    <w:abstractNumId w:val="6"/>
  </w:num>
  <w:num w:numId="20" w16cid:durableId="264382773">
    <w:abstractNumId w:val="5"/>
  </w:num>
  <w:num w:numId="21" w16cid:durableId="445344231">
    <w:abstractNumId w:val="4"/>
  </w:num>
  <w:num w:numId="22" w16cid:durableId="1515799752">
    <w:abstractNumId w:val="8"/>
  </w:num>
  <w:num w:numId="23" w16cid:durableId="662659048">
    <w:abstractNumId w:val="3"/>
  </w:num>
  <w:num w:numId="24" w16cid:durableId="1089693198">
    <w:abstractNumId w:val="2"/>
  </w:num>
  <w:num w:numId="25" w16cid:durableId="1055472240">
    <w:abstractNumId w:val="1"/>
  </w:num>
  <w:num w:numId="26" w16cid:durableId="1672751749">
    <w:abstractNumId w:val="0"/>
  </w:num>
  <w:num w:numId="27" w16cid:durableId="896356596">
    <w:abstractNumId w:val="24"/>
  </w:num>
  <w:num w:numId="28" w16cid:durableId="1796097773">
    <w:abstractNumId w:val="15"/>
  </w:num>
  <w:num w:numId="29" w16cid:durableId="1519198468">
    <w:abstractNumId w:val="14"/>
  </w:num>
  <w:num w:numId="30" w16cid:durableId="809783580">
    <w:abstractNumId w:val="12"/>
  </w:num>
  <w:num w:numId="31" w16cid:durableId="484319493">
    <w:abstractNumId w:val="13"/>
  </w:num>
  <w:num w:numId="32" w16cid:durableId="1409301689">
    <w:abstractNumId w:val="10"/>
  </w:num>
  <w:num w:numId="33" w16cid:durableId="1067143045">
    <w:abstractNumId w:val="23"/>
  </w:num>
  <w:num w:numId="34" w16cid:durableId="1697005894">
    <w:abstractNumId w:val="11"/>
  </w:num>
  <w:num w:numId="35" w16cid:durableId="1514303836">
    <w:abstractNumId w:val="16"/>
  </w:num>
  <w:num w:numId="36" w16cid:durableId="19799137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B"/>
    <w:rsid w:val="000A0F9B"/>
    <w:rsid w:val="00123E1E"/>
    <w:rsid w:val="0013591F"/>
    <w:rsid w:val="00216BF8"/>
    <w:rsid w:val="0022205B"/>
    <w:rsid w:val="0024640E"/>
    <w:rsid w:val="002C1B16"/>
    <w:rsid w:val="00771F16"/>
    <w:rsid w:val="0078294C"/>
    <w:rsid w:val="008B6008"/>
    <w:rsid w:val="00971DEC"/>
    <w:rsid w:val="00AF6516"/>
    <w:rsid w:val="00B64B70"/>
    <w:rsid w:val="00B66857"/>
    <w:rsid w:val="00BA3B94"/>
    <w:rsid w:val="00C07BE9"/>
    <w:rsid w:val="00E75CCB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18F3E"/>
  <w15:chartTrackingRefBased/>
  <w15:docId w15:val="{0BC24EDA-403C-4889-8030-6EAB3CC3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basedOn w:val="DefaultParagraphFont"/>
    <w:uiPriority w:val="22"/>
    <w:qFormat/>
    <w:rsid w:val="00E75CCB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E7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NN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13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HNNA</dc:creator>
  <cp:keywords/>
  <dc:description/>
  <cp:lastModifiedBy>HNNA</cp:lastModifiedBy>
  <cp:revision>2</cp:revision>
  <dcterms:created xsi:type="dcterms:W3CDTF">2024-09-05T16:46:00Z</dcterms:created>
  <dcterms:modified xsi:type="dcterms:W3CDTF">2024-09-05T16:59:00Z</dcterms:modified>
</cp:coreProperties>
</file>